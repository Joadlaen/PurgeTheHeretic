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b/>
          <w:bCs/>
          <w:color w:val="569CD6"/>
          <w:kern w:val="0"/>
          <w:sz w:val="21"/>
          <w:szCs w:val="21"/>
          <w:lang w:eastAsia="en-GB"/>
        </w:rPr>
        <w:t># PurgeTheHeretic</w:t>
      </w: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i am recreating warhammer in a simplified form for uni coursework.</w:t>
      </w: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to play the game,you press start and two players choose which side to play.</w:t>
      </w: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the game will dictate who goes first with a 50% chance for the enemy or home player going first.</w:t>
      </w: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when the game begins, the player who's turn it is clicks on the piece to move, then they click one of the indicators that spawns after to move the piece.</w:t>
      </w: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this piece can no longer move and a new piece will need to be chosen.</w:t>
      </w: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when both pieces are moved, the player will then use the phase change button. this will activate the shooting phase.</w:t>
      </w: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the shooting phase will generate the shooting indicators that run a function taking the stats of the piece that is shooting in a similar way to the movement phase.</w:t>
      </w: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the target is assigned by looking at the vector2 position and finding the piece in that given location.</w:t>
      </w: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the button will change the player and phase when necessary such as pressing it during the shooting phase.</w:t>
      </w: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E42B61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the game ends when a player reaches the opposite objective or kills both of the other player's pieces. (the latter goal will be a future endeavour due to time constraints and bugs present in the current code</w:t>
      </w:r>
      <w:r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for these features</w:t>
      </w:r>
      <w:r w:rsidRPr="00E923F8">
        <w:rPr>
          <w:rFonts w:ascii="Consolas" w:hAnsi="Consolas"/>
          <w:color w:val="CCCCCC"/>
          <w:kern w:val="0"/>
          <w:sz w:val="21"/>
          <w:szCs w:val="21"/>
          <w:lang w:eastAsia="en-GB"/>
        </w:rPr>
        <w:t>)</w:t>
      </w:r>
      <w:r>
        <w:rPr>
          <w:rFonts w:ascii="Consolas" w:hAnsi="Consolas"/>
          <w:color w:val="CCCCCC"/>
          <w:kern w:val="0"/>
          <w:sz w:val="21"/>
          <w:szCs w:val="21"/>
          <w:lang w:eastAsia="en-GB"/>
        </w:rPr>
        <w:t xml:space="preserve"> </w:t>
      </w:r>
    </w:p>
    <w:p w:rsidR="00E42B61" w:rsidRPr="00E923F8" w:rsidRDefault="00E42B61" w:rsidP="00E923F8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</w:p>
    <w:p w:rsidR="00E42B61" w:rsidRPr="00151E44" w:rsidRDefault="00E42B61" w:rsidP="00151E44">
      <w:pPr>
        <w:shd w:val="clear" w:color="auto" w:fill="1F1F1F"/>
        <w:spacing w:after="0" w:line="285" w:lineRule="atLeast"/>
        <w:rPr>
          <w:rFonts w:ascii="Consolas" w:hAnsi="Consolas"/>
          <w:color w:val="CCCCCC"/>
          <w:kern w:val="0"/>
          <w:sz w:val="21"/>
          <w:szCs w:val="21"/>
          <w:lang w:eastAsia="en-GB"/>
        </w:rPr>
      </w:pPr>
      <w:r w:rsidRPr="00E923F8">
        <w:rPr>
          <w:kern w:val="0"/>
          <w:lang w:eastAsia="en-GB"/>
        </w:rPr>
        <w:t xml:space="preserve">made using unity version 2022.3.39f1 in the 2d format. </w:t>
      </w:r>
      <w:r>
        <w:rPr>
          <w:rFonts w:ascii="Courier New" w:hAnsi="Courier New" w:cs="Courier New"/>
        </w:rPr>
        <w:t xml:space="preserve"> </w:t>
      </w:r>
    </w:p>
    <w:sectPr w:rsidR="00E42B61" w:rsidRPr="00151E44" w:rsidSect="0042007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03DE"/>
    <w:rsid w:val="00151E44"/>
    <w:rsid w:val="002638D4"/>
    <w:rsid w:val="002C26C6"/>
    <w:rsid w:val="00420074"/>
    <w:rsid w:val="005103DE"/>
    <w:rsid w:val="00756CA4"/>
    <w:rsid w:val="007C7469"/>
    <w:rsid w:val="009D29F7"/>
    <w:rsid w:val="00C85537"/>
    <w:rsid w:val="00CE6A78"/>
    <w:rsid w:val="00CF4384"/>
    <w:rsid w:val="00E42B61"/>
    <w:rsid w:val="00E92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eastAsia="Aptos" w:hAnsi="Aptos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A78"/>
    <w:pPr>
      <w:spacing w:after="160" w:line="278" w:lineRule="auto"/>
    </w:pPr>
    <w:rPr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4200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420074"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55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1</Pages>
  <Words>189</Words>
  <Characters>1080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Murphy</dc:creator>
  <cp:keywords/>
  <dc:description/>
  <cp:lastModifiedBy>Hewlett-Packard Company</cp:lastModifiedBy>
  <cp:revision>4</cp:revision>
  <dcterms:created xsi:type="dcterms:W3CDTF">2025-05-19T18:03:00Z</dcterms:created>
  <dcterms:modified xsi:type="dcterms:W3CDTF">2025-05-20T09:26:00Z</dcterms:modified>
</cp:coreProperties>
</file>